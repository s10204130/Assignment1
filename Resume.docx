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720"/>
        <w:gridCol w:w="6470"/>
      </w:tblGrid>
      <w:tr w:rsidR="001B2ABD" w14:paraId="212B1081" w14:textId="77777777" w:rsidTr="003F5E30">
        <w:trPr>
          <w:trHeight w:val="4604"/>
        </w:trPr>
        <w:tc>
          <w:tcPr>
            <w:tcW w:w="3600" w:type="dxa"/>
            <w:vAlign w:val="bottom"/>
          </w:tcPr>
          <w:p w14:paraId="6FAE1192" w14:textId="197E345D" w:rsidR="001B2ABD" w:rsidRDefault="0010352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9AB9281" wp14:editId="231DA057">
                  <wp:extent cx="1631950" cy="21798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350" r="-763" b="512"/>
                          <a:stretch/>
                        </pic:blipFill>
                        <pic:spPr bwMode="auto">
                          <a:xfrm>
                            <a:off x="0" y="0"/>
                            <a:ext cx="1635551" cy="218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E4FDE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tcBorders>
              <w:bottom w:val="single" w:sz="8" w:space="0" w:color="94B6D2" w:themeColor="accent1"/>
            </w:tcBorders>
            <w:vAlign w:val="bottom"/>
          </w:tcPr>
          <w:p w14:paraId="5161B08B" w14:textId="77777777" w:rsidR="001B2ABD" w:rsidRDefault="00F5517B" w:rsidP="004C19F2">
            <w:pPr>
              <w:pStyle w:val="Title"/>
            </w:pPr>
            <w:r>
              <w:t xml:space="preserve">Lim Janel </w:t>
            </w:r>
          </w:p>
          <w:p w14:paraId="4CB8A4CD" w14:textId="77777777" w:rsidR="004C19F2" w:rsidRDefault="004C19F2" w:rsidP="004C19F2"/>
          <w:p w14:paraId="6E7F3542" w14:textId="20BD4538" w:rsidR="004C19F2" w:rsidRPr="00EC4C7D" w:rsidRDefault="003F5E30" w:rsidP="004C19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CONTACT DETAILS </w:t>
            </w:r>
          </w:p>
        </w:tc>
      </w:tr>
      <w:tr w:rsidR="001B2ABD" w14:paraId="7557B0FF" w14:textId="77777777" w:rsidTr="00721721">
        <w:tc>
          <w:tcPr>
            <w:tcW w:w="3600" w:type="dxa"/>
          </w:tcPr>
          <w:sdt>
            <w:sdtPr>
              <w:id w:val="-1711873194"/>
              <w:placeholder>
                <w:docPart w:val="AE63E8058B024C72A1CA9C603E3042A2"/>
              </w:placeholder>
              <w:temporary/>
              <w:showingPlcHdr/>
              <w15:appearance w15:val="hidden"/>
            </w:sdtPr>
            <w:sdtEndPr/>
            <w:sdtContent>
              <w:p w14:paraId="0C24E21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3EE9E52" w14:textId="382C2AC0" w:rsidR="004C19F2" w:rsidRDefault="00153632" w:rsidP="00DE680A">
            <w:r>
              <w:t xml:space="preserve">I am a self- driven individual with good communication skills and able to work effectively in a team or independently. I am passionate about creative marketing and user/ customer experience. </w:t>
            </w:r>
          </w:p>
          <w:p w14:paraId="1170D501" w14:textId="08241449" w:rsidR="00CD3C2F" w:rsidRDefault="00CD3C2F" w:rsidP="00DE680A">
            <w:r>
              <w:t xml:space="preserve">I have a keen interest in </w:t>
            </w:r>
            <w:r w:rsidR="002811FB">
              <w:t>retail, fashion and window shopping</w:t>
            </w:r>
            <w:r>
              <w:t xml:space="preserve">. </w:t>
            </w:r>
          </w:p>
          <w:p w14:paraId="6C5F27BB" w14:textId="13142692" w:rsidR="00036450" w:rsidRDefault="00153632" w:rsidP="00DE680A">
            <w:r>
              <w:t xml:space="preserve">I </w:t>
            </w:r>
            <w:r w:rsidR="004C19F2">
              <w:t xml:space="preserve">adopt an </w:t>
            </w:r>
            <w:r>
              <w:t>active lifestyle</w:t>
            </w:r>
            <w:r w:rsidR="004C19F2">
              <w:t xml:space="preserve"> involving outdoor activities such as running and photography. </w:t>
            </w:r>
          </w:p>
          <w:p w14:paraId="3BEDB43F" w14:textId="15878B38" w:rsidR="00153632" w:rsidRDefault="004C19F2" w:rsidP="004C19F2">
            <w:pPr>
              <w:pStyle w:val="Heading3"/>
            </w:pPr>
            <w:r>
              <w:t xml:space="preserve">Language </w:t>
            </w:r>
          </w:p>
          <w:p w14:paraId="11FF5111" w14:textId="6165549D" w:rsidR="004C19F2" w:rsidRPr="004C19F2" w:rsidRDefault="004C19F2" w:rsidP="004C19F2">
            <w:r w:rsidRPr="004C19F2">
              <w:t>Fluent in both written and spoken English and Mandarin</w:t>
            </w:r>
            <w:r w:rsidR="00403AB5">
              <w:t>.</w:t>
            </w:r>
          </w:p>
          <w:p w14:paraId="3C341EFA" w14:textId="77777777" w:rsidR="004C19F2" w:rsidRPr="004C19F2" w:rsidRDefault="004C19F2" w:rsidP="004C19F2"/>
          <w:p w14:paraId="3D86F3C7" w14:textId="77777777" w:rsidR="00F85622" w:rsidRDefault="00F85622" w:rsidP="00F85622">
            <w:pPr>
              <w:rPr>
                <w:b/>
                <w:bCs/>
                <w:color w:val="548AB7" w:themeColor="accent1" w:themeShade="BF"/>
                <w:sz w:val="22"/>
              </w:rPr>
            </w:pPr>
            <w:r>
              <w:rPr>
                <w:b/>
                <w:bCs/>
                <w:color w:val="548AB7" w:themeColor="accent1" w:themeShade="BF"/>
                <w:sz w:val="22"/>
              </w:rPr>
              <w:t xml:space="preserve">SKILLS AND CAPABILITIES </w:t>
            </w:r>
          </w:p>
          <w:p w14:paraId="159B0B05" w14:textId="75D28EDB" w:rsidR="00153632" w:rsidRDefault="00153632" w:rsidP="00F85622">
            <w:pPr>
              <w:pStyle w:val="ListParagraph"/>
              <w:numPr>
                <w:ilvl w:val="0"/>
                <w:numId w:val="2"/>
              </w:numPr>
            </w:pPr>
            <w:r>
              <w:t xml:space="preserve">Fast and enthusiastic learner </w:t>
            </w:r>
          </w:p>
          <w:p w14:paraId="6510F214" w14:textId="191E9C2C" w:rsidR="00153632" w:rsidRDefault="00153632" w:rsidP="00153632">
            <w:pPr>
              <w:pStyle w:val="ListParagraph"/>
              <w:numPr>
                <w:ilvl w:val="0"/>
                <w:numId w:val="2"/>
              </w:numPr>
            </w:pPr>
            <w:r>
              <w:t xml:space="preserve">Ability to multitask </w:t>
            </w:r>
          </w:p>
          <w:p w14:paraId="465A15CE" w14:textId="513BA3C2" w:rsidR="00153632" w:rsidRDefault="00153632" w:rsidP="00153632">
            <w:pPr>
              <w:pStyle w:val="ListParagraph"/>
              <w:numPr>
                <w:ilvl w:val="0"/>
                <w:numId w:val="2"/>
              </w:numPr>
            </w:pPr>
            <w:r>
              <w:t xml:space="preserve">Good interpersonal skills </w:t>
            </w:r>
          </w:p>
          <w:p w14:paraId="4EB8E5AC" w14:textId="77777777" w:rsidR="00153632" w:rsidRDefault="00153632" w:rsidP="00153632">
            <w:pPr>
              <w:pStyle w:val="ListParagraph"/>
              <w:numPr>
                <w:ilvl w:val="0"/>
                <w:numId w:val="2"/>
              </w:numPr>
            </w:pPr>
            <w:r>
              <w:t xml:space="preserve">Detail oriented </w:t>
            </w:r>
          </w:p>
          <w:p w14:paraId="31E68F57" w14:textId="77777777" w:rsidR="00901C62" w:rsidRDefault="00153632" w:rsidP="00901C62">
            <w:pPr>
              <w:pStyle w:val="ListParagraph"/>
              <w:numPr>
                <w:ilvl w:val="0"/>
                <w:numId w:val="2"/>
              </w:numPr>
            </w:pPr>
            <w:r>
              <w:t>Proficient in</w:t>
            </w:r>
            <w:r w:rsidR="00103528">
              <w:t>:</w:t>
            </w:r>
          </w:p>
          <w:p w14:paraId="204B36ED" w14:textId="4B46D73E" w:rsidR="00103528" w:rsidRDefault="00153632" w:rsidP="00901C62">
            <w:pPr>
              <w:pStyle w:val="ListParagraph"/>
              <w:numPr>
                <w:ilvl w:val="0"/>
                <w:numId w:val="2"/>
              </w:numPr>
            </w:pPr>
            <w:r>
              <w:t>Microsoft Word,</w:t>
            </w:r>
            <w:r w:rsidR="00103528">
              <w:t xml:space="preserve"> </w:t>
            </w:r>
            <w:r w:rsidR="00901C62">
              <w:t xml:space="preserve">Excel, </w:t>
            </w:r>
            <w:r w:rsidR="00103528">
              <w:t xml:space="preserve">PowerPoint </w:t>
            </w:r>
            <w:r w:rsidR="00901C62">
              <w:t xml:space="preserve">and </w:t>
            </w:r>
            <w:r w:rsidR="00103528">
              <w:t>Adobe photoshop and Illustrator</w:t>
            </w:r>
            <w:r w:rsidR="00901C62">
              <w:t xml:space="preserve">. </w:t>
            </w:r>
          </w:p>
          <w:p w14:paraId="140E6410" w14:textId="77777777" w:rsidR="00103528" w:rsidRDefault="00103528" w:rsidP="00103528">
            <w:pPr>
              <w:pStyle w:val="ListParagraph"/>
            </w:pPr>
          </w:p>
          <w:p w14:paraId="3EA4848C" w14:textId="77777777" w:rsidR="00153632" w:rsidRDefault="00153632" w:rsidP="003F5E30">
            <w:pPr>
              <w:pStyle w:val="ListParagraph"/>
            </w:pPr>
          </w:p>
          <w:p w14:paraId="35C5DDF0" w14:textId="4693895F" w:rsidR="00153632" w:rsidRPr="004D3011" w:rsidRDefault="00153632" w:rsidP="00153632">
            <w:pPr>
              <w:pStyle w:val="ListParagraph"/>
            </w:pPr>
          </w:p>
        </w:tc>
        <w:tc>
          <w:tcPr>
            <w:tcW w:w="720" w:type="dxa"/>
          </w:tcPr>
          <w:p w14:paraId="02E02100" w14:textId="77777777" w:rsidR="001B2ABD" w:rsidRDefault="001B2ABD" w:rsidP="00CD4CE5">
            <w:pPr>
              <w:pStyle w:val="ListParagraph"/>
              <w:tabs>
                <w:tab w:val="left" w:pos="990"/>
              </w:tabs>
            </w:pPr>
          </w:p>
        </w:tc>
        <w:tc>
          <w:tcPr>
            <w:tcW w:w="6470" w:type="dxa"/>
            <w:tcBorders>
              <w:top w:val="single" w:sz="8" w:space="0" w:color="94B6D2" w:themeColor="accent1"/>
              <w:bottom w:val="single" w:sz="8" w:space="0" w:color="94B6D2" w:themeColor="accent1"/>
            </w:tcBorders>
          </w:tcPr>
          <w:p w14:paraId="6EA3A4CD" w14:textId="77777777" w:rsidR="00EC4C7D" w:rsidRPr="00EC4C7D" w:rsidRDefault="00EC4C7D" w:rsidP="00EC4C7D"/>
          <w:p w14:paraId="4D34BAC6" w14:textId="47789D67" w:rsidR="003F5E30" w:rsidRDefault="000025B4" w:rsidP="003F5E30">
            <w:sdt>
              <w:sdtPr>
                <w:id w:val="1111563247"/>
                <w:placeholder>
                  <w:docPart w:val="545F9CAE69E24DC8A519C2E00C590E65"/>
                </w:placeholder>
                <w:temporary/>
                <w:showingPlcHdr/>
              </w:sdtPr>
              <w:sdtEndPr/>
              <w:sdtContent>
                <w:r w:rsidR="003F5E30">
                  <w:t>PHONE:</w:t>
                </w:r>
              </w:sdtContent>
            </w:sdt>
            <w:r w:rsidR="003F5E30">
              <w:t xml:space="preserve"> (65) 9181 2880   </w:t>
            </w:r>
          </w:p>
          <w:p w14:paraId="6B5EA42F" w14:textId="6849275B" w:rsidR="001B2ABD" w:rsidRDefault="003F5E30" w:rsidP="003F5E30">
            <w:pPr>
              <w:rPr>
                <w:rStyle w:val="Hyperlink"/>
              </w:rPr>
            </w:pPr>
            <w:r>
              <w:t xml:space="preserve">EMAIL: </w:t>
            </w:r>
            <w:hyperlink r:id="rId11" w:history="1">
              <w:r w:rsidR="000025B4" w:rsidRPr="000025B4">
                <w:rPr>
                  <w:rStyle w:val="Hyperlink"/>
                </w:rPr>
                <w:t>notjanellim@gmail.com</w:t>
              </w:r>
            </w:hyperlink>
          </w:p>
          <w:p w14:paraId="5B5DF07F" w14:textId="4A311F46" w:rsidR="00721721" w:rsidRDefault="000025B4" w:rsidP="003F5E30">
            <w:pPr>
              <w:rPr>
                <w:rStyle w:val="Hyperlink"/>
              </w:rPr>
            </w:pPr>
            <w:r>
              <w:rPr>
                <w:rStyle w:val="Hyperlink"/>
                <w:color w:val="auto"/>
                <w:u w:val="none"/>
              </w:rPr>
              <w:t>LINKEDIN:</w:t>
            </w:r>
            <w:hyperlink r:id="rId12" w:history="1">
              <w:r w:rsidRPr="000025B4">
                <w:rPr>
                  <w:rStyle w:val="Hyperlink"/>
                </w:rPr>
                <w:t>www.linkedin.com/in/janel-lim-454b6a211</w:t>
              </w:r>
            </w:hyperlink>
          </w:p>
          <w:p w14:paraId="5152B40A" w14:textId="77777777" w:rsidR="00721721" w:rsidRDefault="00721721" w:rsidP="003F5E30"/>
          <w:p w14:paraId="666CEDCF" w14:textId="7BEC0047" w:rsidR="003F5E30" w:rsidRDefault="003F5E30" w:rsidP="003F5E30"/>
          <w:p w14:paraId="44ABE11A" w14:textId="3B973C54" w:rsidR="003F5E30" w:rsidRDefault="003F5E30" w:rsidP="003F5E30">
            <w:pPr>
              <w:pStyle w:val="Heading2"/>
            </w:pPr>
            <w:r>
              <w:t xml:space="preserve">EDUCATION </w:t>
            </w:r>
          </w:p>
          <w:p w14:paraId="73616FAB" w14:textId="714D7C71" w:rsidR="00036450" w:rsidRDefault="00F5517B" w:rsidP="00F5517B">
            <w:pPr>
              <w:pStyle w:val="Heading4"/>
            </w:pPr>
            <w:r>
              <w:t xml:space="preserve">Nan Hua Primary School </w:t>
            </w:r>
          </w:p>
          <w:p w14:paraId="7C05F4E5" w14:textId="33DE186C" w:rsidR="004D3011" w:rsidRDefault="00F5517B" w:rsidP="00036450">
            <w:r>
              <w:t xml:space="preserve">2010-2013 </w:t>
            </w:r>
          </w:p>
          <w:p w14:paraId="50D88FD2" w14:textId="62AE8CD7" w:rsidR="00036450" w:rsidRDefault="00036450" w:rsidP="00B359E4">
            <w:pPr>
              <w:pStyle w:val="Heading4"/>
            </w:pPr>
          </w:p>
          <w:p w14:paraId="1E5E86E5" w14:textId="6977EBA0" w:rsidR="00F5517B" w:rsidRPr="00F5517B" w:rsidRDefault="00F5517B" w:rsidP="00F551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 Margaret’s Primary School </w:t>
            </w:r>
          </w:p>
          <w:p w14:paraId="1B6E6F1A" w14:textId="03EC85C9" w:rsidR="00036450" w:rsidRDefault="00F5517B" w:rsidP="00036450">
            <w:r>
              <w:t xml:space="preserve">2013-2015 </w:t>
            </w:r>
          </w:p>
          <w:p w14:paraId="23D51077" w14:textId="3FE571A8" w:rsidR="00F5517B" w:rsidRDefault="00F5517B" w:rsidP="00036450"/>
          <w:p w14:paraId="60461E5C" w14:textId="38975701" w:rsidR="00F5517B" w:rsidRDefault="00F5517B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 Margaret’s Secondary School </w:t>
            </w:r>
          </w:p>
          <w:p w14:paraId="20F1A133" w14:textId="11E2A8F8" w:rsidR="00F5517B" w:rsidRDefault="00F5517B" w:rsidP="00036450">
            <w:r>
              <w:t xml:space="preserve">2016-2019 </w:t>
            </w:r>
          </w:p>
          <w:p w14:paraId="3F78F022" w14:textId="1DA1317A" w:rsidR="00F5517B" w:rsidRDefault="00F5517B" w:rsidP="00036450"/>
          <w:p w14:paraId="4BF3E917" w14:textId="222E45C5" w:rsidR="00F5517B" w:rsidRDefault="00F5517B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Ngee Ann Polytechnic </w:t>
            </w:r>
          </w:p>
          <w:p w14:paraId="64376889" w14:textId="38AF9710" w:rsidR="00F5517B" w:rsidRDefault="00F5517B" w:rsidP="00036450">
            <w:r>
              <w:t xml:space="preserve">2020-current </w:t>
            </w:r>
          </w:p>
          <w:p w14:paraId="43432225" w14:textId="6BF2D3F7" w:rsidR="00DE680A" w:rsidRPr="00F5517B" w:rsidRDefault="00DE680A" w:rsidP="00036450">
            <w:r>
              <w:t>School of ICT (</w:t>
            </w:r>
            <w:proofErr w:type="spellStart"/>
            <w:r>
              <w:t>InfoComm</w:t>
            </w:r>
            <w:proofErr w:type="spellEnd"/>
            <w:r>
              <w:t xml:space="preserve"> Technology):</w:t>
            </w:r>
            <w:r w:rsidR="004E6DD5">
              <w:t xml:space="preserve"> Diploma in </w:t>
            </w:r>
            <w:r>
              <w:t xml:space="preserve">Immersive Media </w:t>
            </w:r>
          </w:p>
          <w:sdt>
            <w:sdtPr>
              <w:id w:val="1001553383"/>
              <w:placeholder>
                <w:docPart w:val="EE8516F3E5604F2F8D22BAF7667F26DE"/>
              </w:placeholder>
              <w:temporary/>
              <w:showingPlcHdr/>
              <w15:appearance w15:val="hidden"/>
            </w:sdtPr>
            <w:sdtEndPr/>
            <w:sdtContent>
              <w:p w14:paraId="76A8FA14" w14:textId="4E5F581F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3E8A823" w14:textId="77777777" w:rsidR="00DE680A" w:rsidRDefault="00F5517B" w:rsidP="00B359E4">
            <w:pPr>
              <w:pStyle w:val="Heading4"/>
            </w:pPr>
            <w:r>
              <w:t>A.G.T. Marketing Pte. Ltd</w:t>
            </w:r>
            <w:r w:rsidR="00DE680A">
              <w:t xml:space="preserve"> </w:t>
            </w:r>
          </w:p>
          <w:p w14:paraId="4B8ED5F7" w14:textId="44AEE088" w:rsidR="00036450" w:rsidRDefault="00DE680A" w:rsidP="00B359E4">
            <w:pPr>
              <w:pStyle w:val="Heading4"/>
            </w:pPr>
            <w:r>
              <w:t>(A company specializing in sports attire)</w:t>
            </w:r>
          </w:p>
          <w:p w14:paraId="4A380F02" w14:textId="33A696DE" w:rsidR="00F5517B" w:rsidRPr="00F5517B" w:rsidRDefault="00F5517B" w:rsidP="00F5517B">
            <w:r>
              <w:t>Assisted in design of sports attire and organizing logis</w:t>
            </w:r>
            <w:r w:rsidR="00DE680A">
              <w:t>tics</w:t>
            </w:r>
            <w:r>
              <w:t xml:space="preserve"> as well as fulfilling administrative responsibilities. </w:t>
            </w:r>
          </w:p>
          <w:p w14:paraId="4B04D1A9" w14:textId="77777777" w:rsidR="00F5517B" w:rsidRPr="00F5517B" w:rsidRDefault="00F5517B" w:rsidP="00F5517B"/>
          <w:p w14:paraId="5DAE4900" w14:textId="77777777" w:rsidR="004D3011" w:rsidRDefault="004D3011" w:rsidP="00036450"/>
          <w:p w14:paraId="68F67265" w14:textId="085F561A" w:rsidR="00DE680A" w:rsidRPr="00DE680A" w:rsidRDefault="00F5517B" w:rsidP="00DE680A">
            <w:pPr>
              <w:pStyle w:val="Heading4"/>
            </w:pPr>
            <w:r>
              <w:t>Cashier @ Hwa Chong International School Canteen</w:t>
            </w:r>
          </w:p>
          <w:p w14:paraId="5A9E0F0E" w14:textId="198E655D" w:rsidR="004D3011" w:rsidRDefault="00DE680A" w:rsidP="00036450">
            <w:r>
              <w:t xml:space="preserve">Main responsibility of a cashier. </w:t>
            </w:r>
            <w:r w:rsidR="003D4C9C">
              <w:t>Additionally,</w:t>
            </w:r>
            <w:r>
              <w:t xml:space="preserve"> rendered assistance in the </w:t>
            </w:r>
            <w:r w:rsidR="00153632">
              <w:t>administration</w:t>
            </w:r>
            <w:r>
              <w:t xml:space="preserve"> and organization of stocks and arrangement. </w:t>
            </w:r>
          </w:p>
          <w:p w14:paraId="7CB48577" w14:textId="2AFEBD3E" w:rsidR="00036450" w:rsidRDefault="003D3368" w:rsidP="00036450">
            <w:pPr>
              <w:pStyle w:val="Heading2"/>
            </w:pPr>
            <w:r>
              <w:t>rEFERENCE</w:t>
            </w:r>
          </w:p>
          <w:p w14:paraId="0B1C5DC2" w14:textId="77777777" w:rsidR="004C19F2" w:rsidRDefault="004C19F2" w:rsidP="004D3011">
            <w:proofErr w:type="spellStart"/>
            <w:r>
              <w:t>Mr</w:t>
            </w:r>
            <w:proofErr w:type="spellEnd"/>
            <w:r>
              <w:t xml:space="preserve"> Lim Ming </w:t>
            </w:r>
            <w:proofErr w:type="spellStart"/>
            <w:r>
              <w:t>Jee</w:t>
            </w:r>
            <w:proofErr w:type="spellEnd"/>
          </w:p>
          <w:p w14:paraId="34713053" w14:textId="17615431" w:rsidR="004C19F2" w:rsidRPr="004C19F2" w:rsidRDefault="004C19F2" w:rsidP="004D3011">
            <w:r>
              <w:t>Director, AGT Marketing Pte Ltd Tel no: 96622201</w:t>
            </w:r>
          </w:p>
        </w:tc>
      </w:tr>
      <w:tr w:rsidR="00721721" w14:paraId="2DB6EAE5" w14:textId="77777777" w:rsidTr="003F5E30">
        <w:tc>
          <w:tcPr>
            <w:tcW w:w="3600" w:type="dxa"/>
          </w:tcPr>
          <w:p w14:paraId="6B0A9147" w14:textId="77777777" w:rsidR="00721721" w:rsidRDefault="00721721" w:rsidP="00036450">
            <w:pPr>
              <w:pStyle w:val="Heading3"/>
            </w:pPr>
          </w:p>
        </w:tc>
        <w:tc>
          <w:tcPr>
            <w:tcW w:w="720" w:type="dxa"/>
          </w:tcPr>
          <w:p w14:paraId="0F744981" w14:textId="77777777" w:rsidR="00721721" w:rsidRDefault="00721721" w:rsidP="00103528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</w:p>
        </w:tc>
        <w:tc>
          <w:tcPr>
            <w:tcW w:w="6470" w:type="dxa"/>
            <w:tcBorders>
              <w:top w:val="single" w:sz="8" w:space="0" w:color="94B6D2" w:themeColor="accent1"/>
            </w:tcBorders>
          </w:tcPr>
          <w:p w14:paraId="7B34A550" w14:textId="77777777" w:rsidR="00721721" w:rsidRPr="00EC4C7D" w:rsidRDefault="00721721" w:rsidP="00EC4C7D"/>
        </w:tc>
      </w:tr>
    </w:tbl>
    <w:p w14:paraId="402E2677" w14:textId="77777777" w:rsidR="0043117B" w:rsidRDefault="000025B4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F1A2" w14:textId="77777777" w:rsidR="009C4DAD" w:rsidRDefault="009C4DAD" w:rsidP="000C45FF">
      <w:r>
        <w:separator/>
      </w:r>
    </w:p>
  </w:endnote>
  <w:endnote w:type="continuationSeparator" w:id="0">
    <w:p w14:paraId="606311EF" w14:textId="77777777" w:rsidR="009C4DAD" w:rsidRDefault="009C4DA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0FA4" w14:textId="77777777" w:rsidR="009C4DAD" w:rsidRDefault="009C4DAD" w:rsidP="000C45FF">
      <w:r>
        <w:separator/>
      </w:r>
    </w:p>
  </w:footnote>
  <w:footnote w:type="continuationSeparator" w:id="0">
    <w:p w14:paraId="4A60BD21" w14:textId="77777777" w:rsidR="009C4DAD" w:rsidRDefault="009C4DA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652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7A66F1" wp14:editId="2DCC114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524"/>
    <w:multiLevelType w:val="hybridMultilevel"/>
    <w:tmpl w:val="15605E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1B8"/>
    <w:multiLevelType w:val="hybridMultilevel"/>
    <w:tmpl w:val="EA28C5C0"/>
    <w:lvl w:ilvl="0" w:tplc="EB64F17A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01F5"/>
    <w:multiLevelType w:val="hybridMultilevel"/>
    <w:tmpl w:val="81A06F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7B"/>
    <w:rsid w:val="000025B4"/>
    <w:rsid w:val="000323BD"/>
    <w:rsid w:val="00036450"/>
    <w:rsid w:val="00094499"/>
    <w:rsid w:val="000C45FF"/>
    <w:rsid w:val="000E3FD1"/>
    <w:rsid w:val="00103528"/>
    <w:rsid w:val="00112054"/>
    <w:rsid w:val="0013211A"/>
    <w:rsid w:val="001525E1"/>
    <w:rsid w:val="0015363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1FB"/>
    <w:rsid w:val="00281FD5"/>
    <w:rsid w:val="002C5A5D"/>
    <w:rsid w:val="0030481B"/>
    <w:rsid w:val="003156FC"/>
    <w:rsid w:val="003254B5"/>
    <w:rsid w:val="0037121F"/>
    <w:rsid w:val="003A6B7D"/>
    <w:rsid w:val="003B06CA"/>
    <w:rsid w:val="003D3368"/>
    <w:rsid w:val="003D4C9C"/>
    <w:rsid w:val="003F5E30"/>
    <w:rsid w:val="00403AB5"/>
    <w:rsid w:val="004071FC"/>
    <w:rsid w:val="004417BA"/>
    <w:rsid w:val="00445947"/>
    <w:rsid w:val="004813B3"/>
    <w:rsid w:val="00496591"/>
    <w:rsid w:val="004C19F2"/>
    <w:rsid w:val="004C63E4"/>
    <w:rsid w:val="004D3011"/>
    <w:rsid w:val="004E6DD5"/>
    <w:rsid w:val="005262AC"/>
    <w:rsid w:val="005E39D5"/>
    <w:rsid w:val="00600670"/>
    <w:rsid w:val="0062123A"/>
    <w:rsid w:val="00646E75"/>
    <w:rsid w:val="006771D0"/>
    <w:rsid w:val="006F5D1B"/>
    <w:rsid w:val="00715FCB"/>
    <w:rsid w:val="00721721"/>
    <w:rsid w:val="00743101"/>
    <w:rsid w:val="007775E1"/>
    <w:rsid w:val="007867A0"/>
    <w:rsid w:val="007927F5"/>
    <w:rsid w:val="00802CA0"/>
    <w:rsid w:val="008C0D4D"/>
    <w:rsid w:val="00901C62"/>
    <w:rsid w:val="009260CD"/>
    <w:rsid w:val="00952C25"/>
    <w:rsid w:val="009C4DAD"/>
    <w:rsid w:val="00A2118D"/>
    <w:rsid w:val="00AD76E2"/>
    <w:rsid w:val="00B20152"/>
    <w:rsid w:val="00B359E4"/>
    <w:rsid w:val="00B57D98"/>
    <w:rsid w:val="00B70850"/>
    <w:rsid w:val="00BC56FF"/>
    <w:rsid w:val="00C066B6"/>
    <w:rsid w:val="00C37BA1"/>
    <w:rsid w:val="00C4674C"/>
    <w:rsid w:val="00C506CF"/>
    <w:rsid w:val="00C72BED"/>
    <w:rsid w:val="00C9578B"/>
    <w:rsid w:val="00CB0055"/>
    <w:rsid w:val="00CD3C2F"/>
    <w:rsid w:val="00CD4CE5"/>
    <w:rsid w:val="00D2522B"/>
    <w:rsid w:val="00D422DE"/>
    <w:rsid w:val="00D5459D"/>
    <w:rsid w:val="00DA1F4D"/>
    <w:rsid w:val="00DD172A"/>
    <w:rsid w:val="00DE680A"/>
    <w:rsid w:val="00E25A26"/>
    <w:rsid w:val="00E4381A"/>
    <w:rsid w:val="00E55D74"/>
    <w:rsid w:val="00EC4C7D"/>
    <w:rsid w:val="00F5517B"/>
    <w:rsid w:val="00F60274"/>
    <w:rsid w:val="00F77FB9"/>
    <w:rsid w:val="00F8562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25D20B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5517B"/>
    <w:pPr>
      <w:ind w:left="720"/>
      <w:contextualSpacing/>
    </w:pPr>
  </w:style>
  <w:style w:type="paragraph" w:styleId="NoSpacing">
    <w:name w:val="No Spacing"/>
    <w:uiPriority w:val="1"/>
    <w:qFormat/>
    <w:rsid w:val="003F5E30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janel-lim-454b6a21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otjanellim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ja\AppData\Local\Microsoft\Office\16.0\DTS\en-US%7b1BC9604A-6E1A-48DD-9E48-69855BB9603D%7d\%7b35D53759-F94D-438C-A7AD-F6CC30DE1B0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63E8058B024C72A1CA9C603E304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9996-5B35-43B3-98E4-C1800E8F854F}"/>
      </w:docPartPr>
      <w:docPartBody>
        <w:p w:rsidR="00C50CD9" w:rsidRDefault="00F637FB">
          <w:pPr>
            <w:pStyle w:val="AE63E8058B024C72A1CA9C603E3042A2"/>
          </w:pPr>
          <w:r w:rsidRPr="00D5459D">
            <w:t>Profile</w:t>
          </w:r>
        </w:p>
      </w:docPartBody>
    </w:docPart>
    <w:docPart>
      <w:docPartPr>
        <w:name w:val="EE8516F3E5604F2F8D22BAF7667F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69C3F-2066-41C7-9923-463728CACCB2}"/>
      </w:docPartPr>
      <w:docPartBody>
        <w:p w:rsidR="00C50CD9" w:rsidRDefault="00F637FB">
          <w:pPr>
            <w:pStyle w:val="EE8516F3E5604F2F8D22BAF7667F26DE"/>
          </w:pPr>
          <w:r w:rsidRPr="00036450">
            <w:t>WORK EXPERIENCE</w:t>
          </w:r>
        </w:p>
      </w:docPartBody>
    </w:docPart>
    <w:docPart>
      <w:docPartPr>
        <w:name w:val="545F9CAE69E24DC8A519C2E00C590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F567C-0A81-4E88-ADF7-CDBFE231D152}"/>
      </w:docPartPr>
      <w:docPartBody>
        <w:p w:rsidR="00BA2D09" w:rsidRDefault="00AE73C1" w:rsidP="00AE73C1">
          <w:pPr>
            <w:pStyle w:val="545F9CAE69E24DC8A519C2E00C590E65"/>
          </w:pPr>
          <w:r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B"/>
    <w:rsid w:val="00AE73C1"/>
    <w:rsid w:val="00B33695"/>
    <w:rsid w:val="00BA2D09"/>
    <w:rsid w:val="00C50CD9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3E8058B024C72A1CA9C603E3042A2">
    <w:name w:val="AE63E8058B024C72A1CA9C603E3042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8516F3E5604F2F8D22BAF7667F26DE">
    <w:name w:val="EE8516F3E5604F2F8D22BAF7667F26D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5F9CAE69E24DC8A519C2E00C590E65">
    <w:name w:val="545F9CAE69E24DC8A519C2E00C590E65"/>
    <w:rsid w:val="00AE7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{35D53759-F94D-438C-A7AD-F6CC30DE1B03}tf00546271_win32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2021-08-14T15:05:00Z</dcterms:created>
  <dcterms:modified xsi:type="dcterms:W3CDTF">2021-08-26T10:50:00Z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